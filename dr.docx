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2871247F" w14:textId="77777777" w:rsidTr="00522955">
        <w:trPr>
          <w:trHeight w:hRule="exact" w:val="1276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0FB2155" w14:textId="6AB3D66B" w:rsidR="007A0F44" w:rsidRPr="009D17B2" w:rsidRDefault="00D40BBE" w:rsidP="00522955">
            <w:pPr>
              <w:pStyle w:val="Title"/>
              <w:rPr>
                <w:rFonts w:ascii="Aptos Display" w:hAnsi="Aptos Display"/>
                <w:sz w:val="28"/>
                <w:szCs w:val="28"/>
              </w:rPr>
            </w:pPr>
            <w:r w:rsidRPr="009D17B2">
              <w:rPr>
                <w:rFonts w:ascii="Aptos Display" w:hAnsi="Aptos Display"/>
                <w:caps w:val="0"/>
                <w:sz w:val="28"/>
                <w:szCs w:val="28"/>
              </w:rPr>
              <w:t>SRIKAR CHITTIPANTHULA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D3A9C7B" w14:textId="3B19EDE5" w:rsidR="007A0F44" w:rsidRDefault="00000000" w:rsidP="00522955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C655E0B5EF348FC9127A1101E4AF15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proofErr w:type="spellStart"/>
                <w:r w:rsidR="00D40BBE">
                  <w:t>Srungavarapukota</w:t>
                </w:r>
                <w:proofErr w:type="spellEnd"/>
              </w:sdtContent>
            </w:sdt>
            <w:r w:rsidR="00D40BBE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65F2063" wp14:editId="3A6A5E7E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8F7F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C921C62" w14:textId="4DF0F00F" w:rsidR="007A0F44" w:rsidRDefault="00000000" w:rsidP="00522955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D7CE488B5B94A9894E5FDD440F60AC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D40BBE">
                  <w:t>934085524</w:t>
                </w:r>
              </w:sdtContent>
            </w:sdt>
            <w:r w:rsidR="00D40BBE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DB7CA3D" wp14:editId="2ED63E0F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60D4A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C57C5A1" w14:textId="7B3D6F98" w:rsidR="007A0F44" w:rsidRDefault="00000000" w:rsidP="00522955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1DDF28EF46DA4D03A6A112B40D79523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40BBE">
                  <w:t>Chsrikar23@Gmail.Com</w:t>
                </w:r>
              </w:sdtContent>
            </w:sdt>
            <w:r w:rsidR="00D40BBE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C178C41" wp14:editId="5E6C8C6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51F99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61A7D9" w14:textId="374B222B" w:rsidR="007A0F44" w:rsidRPr="00565B06" w:rsidRDefault="00D40BBE" w:rsidP="00522955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56CF48E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791EED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690F3E" wp14:editId="077A820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4428F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48535C7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1ED084D4A6D3440C905029C0014B15A8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FEE9639" w14:textId="3D22C84B" w:rsidR="00A77B4D" w:rsidRPr="00AB5B8B" w:rsidRDefault="008B4107" w:rsidP="007850D1">
      <w:pPr>
        <w:rPr>
          <w:sz w:val="24"/>
          <w:szCs w:val="24"/>
        </w:rPr>
      </w:pPr>
      <w:r>
        <w:rPr>
          <w:sz w:val="24"/>
          <w:szCs w:val="24"/>
        </w:rPr>
        <w:t xml:space="preserve">To accept any position of which I am </w:t>
      </w:r>
      <w:proofErr w:type="spellStart"/>
      <w:r>
        <w:rPr>
          <w:sz w:val="24"/>
          <w:szCs w:val="24"/>
        </w:rPr>
        <w:t>quqlified</w:t>
      </w:r>
      <w:proofErr w:type="spellEnd"/>
      <w:r>
        <w:rPr>
          <w:sz w:val="24"/>
          <w:szCs w:val="24"/>
        </w:rPr>
        <w:t xml:space="preserve"> to prove </w:t>
      </w:r>
      <w:proofErr w:type="gramStart"/>
      <w:r>
        <w:rPr>
          <w:sz w:val="24"/>
          <w:szCs w:val="24"/>
        </w:rPr>
        <w:t xml:space="preserve">challenges </w:t>
      </w:r>
      <w:r w:rsidR="00D40BBE" w:rsidRPr="00AB5B8B">
        <w:rPr>
          <w:sz w:val="24"/>
          <w:szCs w:val="24"/>
        </w:rPr>
        <w:t>.</w:t>
      </w:r>
      <w:proofErr w:type="gramEnd"/>
      <w:r w:rsidR="00D40BBE" w:rsidRPr="00AB5B8B">
        <w:rPr>
          <w:sz w:val="24"/>
          <w:szCs w:val="24"/>
        </w:rPr>
        <w:t xml:space="preserve"> I am having strong skills on frontend development &amp; ready to learn new things while doing the work.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71DDEF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05C9BF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DA6CD1" wp14:editId="338D393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5D16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C197157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29568F1862D74D6BB8EC3973AF2E29CA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0005539" w14:textId="1638B63D" w:rsidR="007C0E0E" w:rsidRPr="00565B06" w:rsidRDefault="00D40BBE" w:rsidP="00B47E1E">
      <w:pPr>
        <w:pStyle w:val="Heading2"/>
      </w:pPr>
      <w:r>
        <w:t>SSC</w:t>
      </w:r>
      <w:r w:rsidRPr="00565B06">
        <w:t xml:space="preserve"> | </w:t>
      </w:r>
      <w:r>
        <w:rPr>
          <w:rStyle w:val="Emphasis"/>
        </w:rPr>
        <w:t>Holy Spirit E.M School</w:t>
      </w:r>
    </w:p>
    <w:p w14:paraId="27D21FDC" w14:textId="0ABE1898" w:rsidR="007C0E0E" w:rsidRDefault="00D40BBE" w:rsidP="004F199F">
      <w:pPr>
        <w:pStyle w:val="Heading3"/>
        <w:rPr>
          <w:caps w:val="0"/>
        </w:rPr>
      </w:pPr>
      <w:r>
        <w:rPr>
          <w:caps w:val="0"/>
        </w:rPr>
        <w:t>2018</w:t>
      </w:r>
      <w:r w:rsidRPr="00565B06">
        <w:rPr>
          <w:caps w:val="0"/>
        </w:rPr>
        <w:t xml:space="preserve"> – </w:t>
      </w:r>
      <w:r>
        <w:rPr>
          <w:caps w:val="0"/>
        </w:rPr>
        <w:t>2019</w:t>
      </w:r>
    </w:p>
    <w:p w14:paraId="051D3A04" w14:textId="1FDDF351" w:rsidR="008B4107" w:rsidRDefault="008B4107" w:rsidP="004F199F">
      <w:pPr>
        <w:pStyle w:val="Heading3"/>
      </w:pPr>
      <w:proofErr w:type="gramStart"/>
      <w:r>
        <w:rPr>
          <w:caps w:val="0"/>
        </w:rPr>
        <w:t>GPA :</w:t>
      </w:r>
      <w:proofErr w:type="gramEnd"/>
      <w:r>
        <w:rPr>
          <w:caps w:val="0"/>
        </w:rPr>
        <w:t xml:space="preserve"> 9.2</w:t>
      </w:r>
    </w:p>
    <w:p w14:paraId="3990D46F" w14:textId="77777777" w:rsidR="00522955" w:rsidRPr="00565B06" w:rsidRDefault="00522955" w:rsidP="004F199F">
      <w:pPr>
        <w:pStyle w:val="Heading3"/>
      </w:pPr>
    </w:p>
    <w:p w14:paraId="5D198849" w14:textId="5426F086" w:rsidR="009D17B2" w:rsidRPr="00565B06" w:rsidRDefault="00D40BBE" w:rsidP="009D17B2">
      <w:pPr>
        <w:pStyle w:val="Heading2"/>
      </w:pPr>
      <w:r>
        <w:t>DIPLOMA</w:t>
      </w:r>
      <w:r w:rsidRPr="00565B06">
        <w:t xml:space="preserve"> | </w:t>
      </w:r>
      <w:r>
        <w:rPr>
          <w:rStyle w:val="Emphasis"/>
        </w:rPr>
        <w:t>Aditya College of Engineering &amp;Technology</w:t>
      </w:r>
    </w:p>
    <w:p w14:paraId="431CFE95" w14:textId="6730DCB3" w:rsidR="000E24AC" w:rsidRDefault="00D40BBE" w:rsidP="00522955">
      <w:pPr>
        <w:pStyle w:val="Heading3"/>
        <w:rPr>
          <w:caps w:val="0"/>
        </w:rPr>
      </w:pPr>
      <w:r>
        <w:rPr>
          <w:caps w:val="0"/>
        </w:rPr>
        <w:t>2019</w:t>
      </w:r>
      <w:r w:rsidRPr="00565B06">
        <w:rPr>
          <w:caps w:val="0"/>
        </w:rPr>
        <w:t xml:space="preserve"> – </w:t>
      </w:r>
      <w:r>
        <w:rPr>
          <w:caps w:val="0"/>
        </w:rPr>
        <w:t>2022</w:t>
      </w:r>
    </w:p>
    <w:p w14:paraId="0AC0A751" w14:textId="424823A6" w:rsidR="008B4107" w:rsidRDefault="008B4107" w:rsidP="00522955">
      <w:pPr>
        <w:pStyle w:val="Heading3"/>
      </w:pPr>
      <w:r>
        <w:rPr>
          <w:caps w:val="0"/>
        </w:rPr>
        <w:t>Percentage: 75%</w:t>
      </w:r>
    </w:p>
    <w:p w14:paraId="20601D73" w14:textId="77777777" w:rsidR="00522955" w:rsidRPr="00565B06" w:rsidRDefault="00522955" w:rsidP="00522955">
      <w:pPr>
        <w:pStyle w:val="Heading3"/>
      </w:pPr>
    </w:p>
    <w:p w14:paraId="4A5F8294" w14:textId="3D0AD085" w:rsidR="007C0E0E" w:rsidRPr="00565B06" w:rsidRDefault="00D40BBE" w:rsidP="00B47E1E">
      <w:pPr>
        <w:pStyle w:val="Heading2"/>
      </w:pPr>
      <w:r>
        <w:t>B-TECH</w:t>
      </w:r>
      <w:r w:rsidRPr="00565B06">
        <w:t xml:space="preserve"> | </w:t>
      </w:r>
      <w:r>
        <w:rPr>
          <w:rStyle w:val="Emphasis"/>
        </w:rPr>
        <w:t xml:space="preserve">Raghu Institute of Technology </w:t>
      </w:r>
    </w:p>
    <w:p w14:paraId="0CD82F11" w14:textId="220C0BAC" w:rsidR="005E088C" w:rsidRDefault="00D40BBE" w:rsidP="00522955">
      <w:pPr>
        <w:pStyle w:val="Heading3"/>
        <w:rPr>
          <w:caps w:val="0"/>
        </w:rPr>
      </w:pPr>
      <w:r>
        <w:rPr>
          <w:caps w:val="0"/>
        </w:rPr>
        <w:t>2022</w:t>
      </w:r>
      <w:r w:rsidRPr="00565B06">
        <w:rPr>
          <w:caps w:val="0"/>
        </w:rPr>
        <w:t xml:space="preserve"> – </w:t>
      </w:r>
      <w:r>
        <w:rPr>
          <w:caps w:val="0"/>
        </w:rPr>
        <w:t>2025</w:t>
      </w:r>
    </w:p>
    <w:p w14:paraId="4638CBFD" w14:textId="5AAA99A6" w:rsidR="008B4107" w:rsidRDefault="008B4107" w:rsidP="00522955">
      <w:pPr>
        <w:pStyle w:val="Heading3"/>
        <w:rPr>
          <w:caps w:val="0"/>
        </w:rPr>
      </w:pPr>
      <w:r>
        <w:rPr>
          <w:caps w:val="0"/>
        </w:rPr>
        <w:t>CGPA: 8.5</w:t>
      </w:r>
    </w:p>
    <w:p w14:paraId="11D86669" w14:textId="77777777" w:rsidR="008B4107" w:rsidRPr="00565B06" w:rsidRDefault="008B4107" w:rsidP="00522955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EEE077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924B7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0D80D3" wp14:editId="23140DA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EA9EC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65AEC1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69B770125E8B43CEAA87B825D41E04A4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66CBDD8" w14:textId="77777777" w:rsidTr="00565B06">
        <w:tc>
          <w:tcPr>
            <w:tcW w:w="4320" w:type="dxa"/>
          </w:tcPr>
          <w:p w14:paraId="2CA23D79" w14:textId="4044E141" w:rsidR="00143224" w:rsidRPr="00565B06" w:rsidRDefault="00D40BBE" w:rsidP="00565B06">
            <w:pPr>
              <w:pStyle w:val="ListBullet"/>
              <w:spacing w:after="80"/>
            </w:pPr>
            <w:r>
              <w:t>Html</w:t>
            </w:r>
          </w:p>
          <w:p w14:paraId="1ED865E1" w14:textId="55CC3057" w:rsidR="00316CE4" w:rsidRDefault="00D40BBE" w:rsidP="00316CE4">
            <w:pPr>
              <w:pStyle w:val="ListBullet"/>
              <w:spacing w:after="80"/>
            </w:pPr>
            <w:r>
              <w:t>CSS</w:t>
            </w:r>
          </w:p>
          <w:p w14:paraId="09F0E512" w14:textId="63F6272C" w:rsidR="009D17B2" w:rsidRDefault="00D40BBE" w:rsidP="00316CE4">
            <w:pPr>
              <w:pStyle w:val="ListBullet"/>
              <w:spacing w:after="80"/>
            </w:pPr>
            <w:r>
              <w:t>Bootstrap</w:t>
            </w:r>
          </w:p>
          <w:p w14:paraId="5ED2D50D" w14:textId="6E3F744F" w:rsidR="009D17B2" w:rsidRDefault="00D40BBE" w:rsidP="00316CE4">
            <w:pPr>
              <w:pStyle w:val="ListBullet"/>
              <w:spacing w:after="80"/>
            </w:pPr>
            <w:r>
              <w:t xml:space="preserve">C Programing </w:t>
            </w:r>
          </w:p>
          <w:p w14:paraId="7FD76C98" w14:textId="38DF03BE" w:rsidR="009D17B2" w:rsidRDefault="00D40BBE" w:rsidP="00316CE4">
            <w:pPr>
              <w:pStyle w:val="ListBullet"/>
              <w:spacing w:after="80"/>
            </w:pPr>
            <w:r>
              <w:t>JAVASCRIPT</w:t>
            </w:r>
          </w:p>
          <w:p w14:paraId="671D167C" w14:textId="20BAB2EB" w:rsidR="00522955" w:rsidRPr="00565B06" w:rsidRDefault="00D40BBE" w:rsidP="00316CE4">
            <w:pPr>
              <w:pStyle w:val="ListBullet"/>
              <w:spacing w:after="80"/>
            </w:pPr>
            <w:r>
              <w:t>Leadership</w:t>
            </w:r>
          </w:p>
        </w:tc>
        <w:tc>
          <w:tcPr>
            <w:tcW w:w="4320" w:type="dxa"/>
            <w:tcMar>
              <w:left w:w="576" w:type="dxa"/>
            </w:tcMar>
          </w:tcPr>
          <w:p w14:paraId="61F4707B" w14:textId="66019489" w:rsidR="00143224" w:rsidRDefault="00D40BBE" w:rsidP="00565B06">
            <w:pPr>
              <w:pStyle w:val="ListBullet"/>
              <w:spacing w:after="80"/>
            </w:pPr>
            <w:r>
              <w:t xml:space="preserve">Problem Solving </w:t>
            </w:r>
          </w:p>
          <w:p w14:paraId="2F9BFA7B" w14:textId="40C4C042" w:rsidR="009D17B2" w:rsidRDefault="00D40BBE" w:rsidP="009D17B2">
            <w:pPr>
              <w:pStyle w:val="ListBullet"/>
              <w:spacing w:after="80"/>
            </w:pPr>
            <w:r>
              <w:t>Time Management</w:t>
            </w:r>
          </w:p>
          <w:p w14:paraId="3C23AA19" w14:textId="2BF18C8B" w:rsidR="009D17B2" w:rsidRDefault="00D40BBE" w:rsidP="009D17B2">
            <w:pPr>
              <w:pStyle w:val="ListBullet"/>
              <w:spacing w:after="80"/>
            </w:pPr>
            <w:r>
              <w:t xml:space="preserve">Cisco Networking </w:t>
            </w:r>
          </w:p>
          <w:p w14:paraId="3080D9B2" w14:textId="3C6C9699" w:rsidR="009D17B2" w:rsidRDefault="00D40BBE" w:rsidP="009D17B2">
            <w:pPr>
              <w:pStyle w:val="ListBullet"/>
              <w:spacing w:after="80"/>
            </w:pPr>
            <w:r>
              <w:t xml:space="preserve">Java </w:t>
            </w:r>
          </w:p>
          <w:p w14:paraId="7940E5BF" w14:textId="0DCA76C0" w:rsidR="009D17B2" w:rsidRDefault="00D40BBE" w:rsidP="009D17B2">
            <w:pPr>
              <w:pStyle w:val="ListBullet"/>
              <w:spacing w:after="80"/>
            </w:pPr>
            <w:r>
              <w:t>Team Work</w:t>
            </w:r>
          </w:p>
          <w:p w14:paraId="0CB27CDC" w14:textId="3EEA2E0A" w:rsidR="00522955" w:rsidRPr="00565B06" w:rsidRDefault="008B4107" w:rsidP="009D17B2">
            <w:pPr>
              <w:pStyle w:val="ListBullet"/>
              <w:spacing w:after="80"/>
            </w:pPr>
            <w:r>
              <w:t>Quick-learner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2497207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4BBCA9C" w14:textId="361D2460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5B66F9" wp14:editId="6EBDEE3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A70E3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3586C8F" w14:textId="38F0ED31" w:rsidR="00522955" w:rsidRPr="00565B06" w:rsidRDefault="00D40BBE" w:rsidP="00AD6216">
            <w:pPr>
              <w:pStyle w:val="Heading1"/>
            </w:pPr>
            <w:r>
              <w:rPr>
                <w:caps w:val="0"/>
              </w:rPr>
              <w:t>Certifications</w:t>
            </w:r>
          </w:p>
        </w:tc>
      </w:tr>
    </w:tbl>
    <w:p w14:paraId="66E4A94F" w14:textId="20899A71" w:rsidR="00522955" w:rsidRPr="00522955" w:rsidRDefault="00D40BBE" w:rsidP="0052295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522955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Ccnav7: Switching, Routing, And Wireless Essentials</w:t>
      </w:r>
    </w:p>
    <w:p w14:paraId="7CD97623" w14:textId="517D5011" w:rsidR="00522955" w:rsidRPr="00E33A13" w:rsidRDefault="00D40BBE" w:rsidP="00E33A1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522955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Ccnav7: Introduction To Networks</w:t>
      </w:r>
    </w:p>
    <w:p w14:paraId="13F662B0" w14:textId="61A5A232" w:rsidR="00522955" w:rsidRPr="00522955" w:rsidRDefault="00D40BBE" w:rsidP="0052295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522955">
        <w:rPr>
          <w:rFonts w:cstheme="minorHAnsi"/>
          <w:color w:val="0D0D0D" w:themeColor="text1" w:themeTint="F2"/>
          <w:sz w:val="24"/>
          <w:szCs w:val="24"/>
        </w:rPr>
        <w:t>C Language Certificate by Udemy</w:t>
      </w:r>
    </w:p>
    <w:p w14:paraId="1E757D0E" w14:textId="16DEC69E" w:rsidR="00522955" w:rsidRPr="00522955" w:rsidRDefault="00D40BBE" w:rsidP="0052295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522955">
        <w:rPr>
          <w:rFonts w:cstheme="minorHAnsi"/>
          <w:color w:val="0D0D0D" w:themeColor="text1" w:themeTint="F2"/>
          <w:sz w:val="24"/>
          <w:szCs w:val="24"/>
        </w:rPr>
        <w:t>Frontend Development Certificate by Great Learning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22955" w:rsidRPr="00565B06" w14:paraId="6A3CB58D" w14:textId="77777777" w:rsidTr="00A3417D">
        <w:tc>
          <w:tcPr>
            <w:tcW w:w="725" w:type="dxa"/>
            <w:tcMar>
              <w:right w:w="216" w:type="dxa"/>
            </w:tcMar>
            <w:vAlign w:val="bottom"/>
          </w:tcPr>
          <w:p w14:paraId="2BD9CC33" w14:textId="77777777" w:rsidR="00522955" w:rsidRPr="00565B06" w:rsidRDefault="00522955" w:rsidP="00A3417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0DCD12" wp14:editId="4A810621">
                      <wp:extent cx="274320" cy="274320"/>
                      <wp:effectExtent l="0" t="0" r="0" b="0"/>
                      <wp:docPr id="117068581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7656303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97367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0692071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4316082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F778D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GT06te9EAAApX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D7B9CD6" w14:textId="30ECB158" w:rsidR="00522955" w:rsidRPr="00565B06" w:rsidRDefault="00D40BBE" w:rsidP="00A3417D">
            <w:pPr>
              <w:pStyle w:val="Heading1"/>
            </w:pPr>
            <w:r>
              <w:rPr>
                <w:caps w:val="0"/>
              </w:rPr>
              <w:t>Internship / Training</w:t>
            </w:r>
          </w:p>
        </w:tc>
      </w:tr>
    </w:tbl>
    <w:p w14:paraId="75205AD4" w14:textId="0D2F828D" w:rsidR="00522955" w:rsidRDefault="00D40BBE" w:rsidP="00522955">
      <w:pPr>
        <w:pStyle w:val="ListParagraph"/>
        <w:numPr>
          <w:ilvl w:val="0"/>
          <w:numId w:val="17"/>
        </w:numPr>
        <w:rPr>
          <w:rFonts w:cstheme="minorHAnsi"/>
          <w:color w:val="0D0D0D" w:themeColor="text1" w:themeTint="F2"/>
          <w:sz w:val="24"/>
          <w:szCs w:val="24"/>
        </w:rPr>
      </w:pPr>
      <w:r w:rsidRPr="00522955">
        <w:rPr>
          <w:rFonts w:cstheme="minorHAnsi"/>
          <w:color w:val="0D0D0D" w:themeColor="text1" w:themeTint="F2"/>
          <w:sz w:val="24"/>
          <w:szCs w:val="24"/>
        </w:rPr>
        <w:t>Ai-ML Virtual Internship</w:t>
      </w:r>
    </w:p>
    <w:p w14:paraId="229B8CD8" w14:textId="667E82B7" w:rsidR="00522955" w:rsidRDefault="00D40BBE" w:rsidP="00522955">
      <w:pPr>
        <w:pStyle w:val="ListParagraph"/>
        <w:numPr>
          <w:ilvl w:val="0"/>
          <w:numId w:val="17"/>
        </w:numPr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 xml:space="preserve">Industrial Training on Cisco Networking </w:t>
      </w:r>
    </w:p>
    <w:p w14:paraId="59B726A3" w14:textId="77777777" w:rsidR="00522955" w:rsidRPr="00522955" w:rsidRDefault="00522955" w:rsidP="00522955">
      <w:pPr>
        <w:pStyle w:val="ListParagraph"/>
        <w:rPr>
          <w:rFonts w:cstheme="minorHAnsi"/>
          <w:color w:val="0D0D0D" w:themeColor="text1" w:themeTint="F2"/>
          <w:sz w:val="24"/>
          <w:szCs w:val="24"/>
        </w:rPr>
      </w:pPr>
    </w:p>
    <w:p w14:paraId="6F0E2846" w14:textId="77777777" w:rsidR="00522955" w:rsidRPr="00522955" w:rsidRDefault="00522955" w:rsidP="00522955">
      <w:pPr>
        <w:rPr>
          <w:rFonts w:cstheme="minorHAnsi"/>
          <w:color w:val="0D0D0D" w:themeColor="text1" w:themeTint="F2"/>
          <w:sz w:val="24"/>
          <w:szCs w:val="24"/>
        </w:rPr>
      </w:pPr>
    </w:p>
    <w:sectPr w:rsidR="00522955" w:rsidRPr="00522955" w:rsidSect="00793D9B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C2C4" w14:textId="77777777" w:rsidR="00793D9B" w:rsidRDefault="00793D9B" w:rsidP="00F534FB">
      <w:pPr>
        <w:spacing w:after="0"/>
      </w:pPr>
      <w:r>
        <w:separator/>
      </w:r>
    </w:p>
  </w:endnote>
  <w:endnote w:type="continuationSeparator" w:id="0">
    <w:p w14:paraId="75889888" w14:textId="77777777" w:rsidR="00793D9B" w:rsidRDefault="00793D9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5C4B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FC0F" w14:textId="77777777" w:rsidR="00793D9B" w:rsidRDefault="00793D9B" w:rsidP="00F534FB">
      <w:pPr>
        <w:spacing w:after="0"/>
      </w:pPr>
      <w:r>
        <w:separator/>
      </w:r>
    </w:p>
  </w:footnote>
  <w:footnote w:type="continuationSeparator" w:id="0">
    <w:p w14:paraId="566EB00E" w14:textId="77777777" w:rsidR="00793D9B" w:rsidRDefault="00793D9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02A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CD3122" wp14:editId="2BE28E4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CFEB4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BC37E0"/>
    <w:multiLevelType w:val="hybridMultilevel"/>
    <w:tmpl w:val="9358F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767CA"/>
    <w:multiLevelType w:val="hybridMultilevel"/>
    <w:tmpl w:val="20165E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10358">
    <w:abstractNumId w:val="9"/>
  </w:num>
  <w:num w:numId="2" w16cid:durableId="374237008">
    <w:abstractNumId w:val="9"/>
    <w:lvlOverride w:ilvl="0">
      <w:startOverride w:val="1"/>
    </w:lvlOverride>
  </w:num>
  <w:num w:numId="3" w16cid:durableId="1868369026">
    <w:abstractNumId w:val="10"/>
  </w:num>
  <w:num w:numId="4" w16cid:durableId="174615947">
    <w:abstractNumId w:val="14"/>
  </w:num>
  <w:num w:numId="5" w16cid:durableId="1605378082">
    <w:abstractNumId w:val="8"/>
  </w:num>
  <w:num w:numId="6" w16cid:durableId="1539047684">
    <w:abstractNumId w:val="7"/>
  </w:num>
  <w:num w:numId="7" w16cid:durableId="892884249">
    <w:abstractNumId w:val="6"/>
  </w:num>
  <w:num w:numId="8" w16cid:durableId="1307319785">
    <w:abstractNumId w:val="5"/>
  </w:num>
  <w:num w:numId="9" w16cid:durableId="158692478">
    <w:abstractNumId w:val="4"/>
  </w:num>
  <w:num w:numId="10" w16cid:durableId="293875626">
    <w:abstractNumId w:val="3"/>
  </w:num>
  <w:num w:numId="11" w16cid:durableId="588928734">
    <w:abstractNumId w:val="2"/>
  </w:num>
  <w:num w:numId="12" w16cid:durableId="674502483">
    <w:abstractNumId w:val="1"/>
  </w:num>
  <w:num w:numId="13" w16cid:durableId="24603193">
    <w:abstractNumId w:val="0"/>
  </w:num>
  <w:num w:numId="14" w16cid:durableId="762385276">
    <w:abstractNumId w:val="13"/>
  </w:num>
  <w:num w:numId="15" w16cid:durableId="735052489">
    <w:abstractNumId w:val="11"/>
  </w:num>
  <w:num w:numId="16" w16cid:durableId="1056930677">
    <w:abstractNumId w:val="12"/>
  </w:num>
  <w:num w:numId="17" w16cid:durableId="6716814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1AF6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23C2"/>
    <w:rsid w:val="004D3EB1"/>
    <w:rsid w:val="004D465D"/>
    <w:rsid w:val="004E2794"/>
    <w:rsid w:val="004E694F"/>
    <w:rsid w:val="004E77A5"/>
    <w:rsid w:val="004F1057"/>
    <w:rsid w:val="004F199F"/>
    <w:rsid w:val="005106C0"/>
    <w:rsid w:val="00522955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3D9B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4107"/>
    <w:rsid w:val="008D4FC8"/>
    <w:rsid w:val="008D5A80"/>
    <w:rsid w:val="008E5483"/>
    <w:rsid w:val="008F4532"/>
    <w:rsid w:val="0090364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17B2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5B8B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64ECB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0BBE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3A13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BC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522955"/>
    <w:pPr>
      <w:widowControl w:val="0"/>
      <w:autoSpaceDE w:val="0"/>
      <w:autoSpaceDN w:val="0"/>
      <w:spacing w:after="0"/>
      <w:ind w:left="720"/>
      <w:contextualSpacing/>
    </w:pPr>
    <w:rPr>
      <w:rFonts w:ascii="Open Sans Light" w:eastAsia="Open Sans Light" w:hAnsi="Open Sans Light" w:cs="Open Sans Ligh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ja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655E0B5EF348FC9127A1101E4AF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0499A-A195-49D6-98E6-C9CCB832567A}"/>
      </w:docPartPr>
      <w:docPartBody>
        <w:p w:rsidR="00853039" w:rsidRDefault="008E34D9">
          <w:pPr>
            <w:pStyle w:val="1C655E0B5EF348FC9127A1101E4AF15C"/>
          </w:pPr>
          <w:r w:rsidRPr="009D0878">
            <w:t>Address</w:t>
          </w:r>
        </w:p>
      </w:docPartBody>
    </w:docPart>
    <w:docPart>
      <w:docPartPr>
        <w:name w:val="7D7CE488B5B94A9894E5FDD440F60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24369-FC6A-4CA8-A31C-88DF8FEAA6D2}"/>
      </w:docPartPr>
      <w:docPartBody>
        <w:p w:rsidR="00853039" w:rsidRDefault="008E34D9">
          <w:pPr>
            <w:pStyle w:val="7D7CE488B5B94A9894E5FDD440F60ACB"/>
          </w:pPr>
          <w:r w:rsidRPr="009D0878">
            <w:t>Phone</w:t>
          </w:r>
        </w:p>
      </w:docPartBody>
    </w:docPart>
    <w:docPart>
      <w:docPartPr>
        <w:name w:val="1DDF28EF46DA4D03A6A112B40D79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C0EA-B6AF-4AB2-AC5E-9DFB2D208122}"/>
      </w:docPartPr>
      <w:docPartBody>
        <w:p w:rsidR="00853039" w:rsidRDefault="008E34D9">
          <w:pPr>
            <w:pStyle w:val="1DDF28EF46DA4D03A6A112B40D79523F"/>
          </w:pPr>
          <w:r w:rsidRPr="009D0878">
            <w:t>Email</w:t>
          </w:r>
        </w:p>
      </w:docPartBody>
    </w:docPart>
    <w:docPart>
      <w:docPartPr>
        <w:name w:val="1ED084D4A6D3440C905029C0014B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FEF5-E5F1-4FAA-96C4-287BAEF430BD}"/>
      </w:docPartPr>
      <w:docPartBody>
        <w:p w:rsidR="00853039" w:rsidRDefault="008E34D9">
          <w:pPr>
            <w:pStyle w:val="1ED084D4A6D3440C905029C0014B15A8"/>
          </w:pPr>
          <w:r w:rsidRPr="00D85CA4">
            <w:t>Objective</w:t>
          </w:r>
        </w:p>
      </w:docPartBody>
    </w:docPart>
    <w:docPart>
      <w:docPartPr>
        <w:name w:val="29568F1862D74D6BB8EC3973AF2E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CD10-5ED3-4B31-8B71-799EAB33C6E1}"/>
      </w:docPartPr>
      <w:docPartBody>
        <w:p w:rsidR="00853039" w:rsidRDefault="008E34D9">
          <w:pPr>
            <w:pStyle w:val="29568F1862D74D6BB8EC3973AF2E29CA"/>
          </w:pPr>
          <w:r w:rsidRPr="00565B06">
            <w:t>Education</w:t>
          </w:r>
        </w:p>
      </w:docPartBody>
    </w:docPart>
    <w:docPart>
      <w:docPartPr>
        <w:name w:val="69B770125E8B43CEAA87B825D41E0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8FE1A-930F-4945-AC95-48449D976DB1}"/>
      </w:docPartPr>
      <w:docPartBody>
        <w:p w:rsidR="00853039" w:rsidRDefault="008E34D9">
          <w:pPr>
            <w:pStyle w:val="69B770125E8B43CEAA87B825D41E04A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D9"/>
    <w:rsid w:val="001823A8"/>
    <w:rsid w:val="00555BB0"/>
    <w:rsid w:val="00853039"/>
    <w:rsid w:val="008E34D9"/>
    <w:rsid w:val="00AE6901"/>
    <w:rsid w:val="00A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655E0B5EF348FC9127A1101E4AF15C">
    <w:name w:val="1C655E0B5EF348FC9127A1101E4AF15C"/>
  </w:style>
  <w:style w:type="paragraph" w:customStyle="1" w:styleId="7D7CE488B5B94A9894E5FDD440F60ACB">
    <w:name w:val="7D7CE488B5B94A9894E5FDD440F60ACB"/>
  </w:style>
  <w:style w:type="paragraph" w:customStyle="1" w:styleId="1DDF28EF46DA4D03A6A112B40D79523F">
    <w:name w:val="1DDF28EF46DA4D03A6A112B40D79523F"/>
  </w:style>
  <w:style w:type="paragraph" w:customStyle="1" w:styleId="1ED084D4A6D3440C905029C0014B15A8">
    <w:name w:val="1ED084D4A6D3440C905029C0014B15A8"/>
  </w:style>
  <w:style w:type="paragraph" w:customStyle="1" w:styleId="29568F1862D74D6BB8EC3973AF2E29CA">
    <w:name w:val="29568F1862D74D6BB8EC3973AF2E29CA"/>
  </w:style>
  <w:style w:type="character" w:styleId="Emphasis">
    <w:name w:val="Emphasis"/>
    <w:basedOn w:val="DefaultParagraphFont"/>
    <w:uiPriority w:val="11"/>
    <w:qFormat/>
    <w:rsid w:val="00853039"/>
    <w:rPr>
      <w:b w:val="0"/>
      <w:iCs/>
      <w:color w:val="657C9C" w:themeColor="text2" w:themeTint="BF"/>
      <w:sz w:val="26"/>
    </w:rPr>
  </w:style>
  <w:style w:type="paragraph" w:customStyle="1" w:styleId="69B770125E8B43CEAA87B825D41E04A4">
    <w:name w:val="69B770125E8B43CEAA87B825D41E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Srungavarapukota</CompanyAddress>
  <CompanyPhone>934085524</CompanyPhone>
  <CompanyFax/>
  <CompanyEmail>Chsrikar23@Gmail.Com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AD70E-768C-4714-A336-60D203CDE6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2024-04-17T01:42:00Z</dcterms:created>
  <dcterms:modified xsi:type="dcterms:W3CDTF">2024-04-17T13:04:00Z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